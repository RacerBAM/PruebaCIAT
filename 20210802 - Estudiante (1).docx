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089A" w14:textId="791E7452" w:rsidR="00F07BD5" w:rsidRPr="00625E95" w:rsidRDefault="008654A8" w:rsidP="008654A8">
      <w:pPr>
        <w:pStyle w:val="NoSpacing"/>
        <w:jc w:val="center"/>
        <w:rPr>
          <w:b/>
          <w:lang w:val="es-CO"/>
        </w:rPr>
      </w:pPr>
      <w:r>
        <w:rPr>
          <w:b/>
          <w:lang w:val="es-CO"/>
        </w:rPr>
        <w:t xml:space="preserve">PRUEBA PARA </w:t>
      </w:r>
      <w:r w:rsidR="0042328D">
        <w:rPr>
          <w:b/>
          <w:lang w:val="es-CO"/>
        </w:rPr>
        <w:t>ESTUDIANTE</w:t>
      </w:r>
    </w:p>
    <w:p w14:paraId="69B5C23A" w14:textId="77777777" w:rsidR="00625E95" w:rsidRDefault="00625E95" w:rsidP="00625E95">
      <w:pPr>
        <w:pStyle w:val="NoSpacing"/>
        <w:jc w:val="both"/>
        <w:rPr>
          <w:lang w:val="es-CO"/>
        </w:rPr>
      </w:pPr>
    </w:p>
    <w:p w14:paraId="7CE91371" w14:textId="77777777" w:rsidR="008654A8" w:rsidRDefault="008654A8" w:rsidP="00625E95">
      <w:pPr>
        <w:pStyle w:val="NoSpacing"/>
        <w:jc w:val="both"/>
        <w:rPr>
          <w:lang w:val="es-CO"/>
        </w:rPr>
      </w:pPr>
    </w:p>
    <w:p w14:paraId="149BD73B" w14:textId="77777777" w:rsidR="008654A8" w:rsidRDefault="008654A8" w:rsidP="00625E95">
      <w:pPr>
        <w:pStyle w:val="NoSpacing"/>
        <w:jc w:val="both"/>
        <w:rPr>
          <w:lang w:val="es-CO"/>
        </w:rPr>
      </w:pPr>
    </w:p>
    <w:p w14:paraId="399CAB9B" w14:textId="77777777" w:rsidR="00625E95" w:rsidRDefault="00625E95" w:rsidP="00625E95">
      <w:pPr>
        <w:pStyle w:val="NoSpacing"/>
        <w:jc w:val="both"/>
        <w:rPr>
          <w:lang w:val="es-CO"/>
        </w:rPr>
      </w:pPr>
      <w:r w:rsidRPr="00625E95">
        <w:rPr>
          <w:lang w:val="es-CO"/>
        </w:rPr>
        <w:t xml:space="preserve">La Alianza de </w:t>
      </w:r>
      <w:proofErr w:type="spellStart"/>
      <w:r w:rsidRPr="00625E95">
        <w:rPr>
          <w:lang w:val="es-CO"/>
        </w:rPr>
        <w:t>Bioversity</w:t>
      </w:r>
      <w:proofErr w:type="spellEnd"/>
      <w:r w:rsidRPr="00625E95">
        <w:rPr>
          <w:lang w:val="es-CO"/>
        </w:rPr>
        <w:t xml:space="preserve"> International y el Centro Internacional de Agricultura Tropical (CIAT) brindan soluciones científicas que aprovechan la biodiversidad agrícola y transforman los sistemas alimentarios de manera sostenible para mejorar la vida de las personas. Las soluciones de la Alianza abordan las crisis mundiales de malnutrición, cambio climático, pérdida de la biodiversidad y degradación ambiental. </w:t>
      </w:r>
    </w:p>
    <w:p w14:paraId="4A70237D" w14:textId="77777777" w:rsidR="00625E95" w:rsidRDefault="00625E95" w:rsidP="00625E95">
      <w:pPr>
        <w:pStyle w:val="NoSpacing"/>
        <w:jc w:val="both"/>
        <w:rPr>
          <w:lang w:val="es-CO"/>
        </w:rPr>
      </w:pPr>
    </w:p>
    <w:p w14:paraId="4B0E4581" w14:textId="77777777" w:rsidR="00F07BD5" w:rsidRDefault="00ED4111" w:rsidP="00625E95">
      <w:pPr>
        <w:pStyle w:val="NoSpacing"/>
        <w:jc w:val="both"/>
        <w:rPr>
          <w:lang w:val="es-CO"/>
        </w:rPr>
      </w:pPr>
      <w:r w:rsidRPr="00ED4111">
        <w:rPr>
          <w:lang w:val="es-CO"/>
        </w:rPr>
        <w:t xml:space="preserve">Colombia es uno de los países que ha firmado el acuerdo </w:t>
      </w:r>
      <w:r>
        <w:rPr>
          <w:lang w:val="es-CO"/>
        </w:rPr>
        <w:t>de París</w:t>
      </w:r>
      <w:r w:rsidR="00F51D74">
        <w:rPr>
          <w:lang w:val="es-CO"/>
        </w:rPr>
        <w:t xml:space="preserve"> (COP21</w:t>
      </w:r>
      <w:r w:rsidR="00F51D74" w:rsidRPr="00F51D74">
        <w:rPr>
          <w:lang w:val="es-CO"/>
        </w:rPr>
        <w:t>: la 21ª Conferencia de las Partes de la Convención de Nacione</w:t>
      </w:r>
      <w:r w:rsidR="00F51D74">
        <w:rPr>
          <w:lang w:val="es-CO"/>
        </w:rPr>
        <w:t>s Unidas sobre Cambio Climático)</w:t>
      </w:r>
      <w:r w:rsidR="00F07BD5" w:rsidRPr="005931A2">
        <w:rPr>
          <w:lang w:val="it-IT"/>
        </w:rPr>
        <w:t>.</w:t>
      </w:r>
      <w:r w:rsidR="00F51D74">
        <w:rPr>
          <w:lang w:val="it-IT"/>
        </w:rPr>
        <w:t xml:space="preserve"> </w:t>
      </w:r>
      <w:r w:rsidR="00F51D74" w:rsidRPr="00625E95">
        <w:rPr>
          <w:lang w:val="es-CO"/>
        </w:rPr>
        <w:t xml:space="preserve">La Alianza de </w:t>
      </w:r>
      <w:proofErr w:type="spellStart"/>
      <w:r w:rsidR="00F51D74" w:rsidRPr="00625E95">
        <w:rPr>
          <w:lang w:val="es-CO"/>
        </w:rPr>
        <w:t>Bioversity</w:t>
      </w:r>
      <w:proofErr w:type="spellEnd"/>
      <w:r w:rsidR="00F51D74" w:rsidRPr="00625E95">
        <w:rPr>
          <w:lang w:val="es-CO"/>
        </w:rPr>
        <w:t xml:space="preserve"> International y el Centro Internacional de Agricultura Tropical (CIAT)</w:t>
      </w:r>
      <w:r w:rsidR="00F51D74">
        <w:rPr>
          <w:lang w:val="es-CO"/>
        </w:rPr>
        <w:t xml:space="preserve"> desean apoyar al gobierno </w:t>
      </w:r>
      <w:proofErr w:type="gramStart"/>
      <w:r w:rsidR="00F51D74">
        <w:rPr>
          <w:lang w:val="es-CO"/>
        </w:rPr>
        <w:t>Colombiano</w:t>
      </w:r>
      <w:proofErr w:type="gramEnd"/>
      <w:r w:rsidR="00F51D74">
        <w:rPr>
          <w:lang w:val="es-CO"/>
        </w:rPr>
        <w:t xml:space="preserve"> en este acuerdo, trabajando en uno de los temas más importantes </w:t>
      </w:r>
      <w:r w:rsidR="00374BEB">
        <w:rPr>
          <w:lang w:val="es-CO"/>
        </w:rPr>
        <w:t xml:space="preserve">entorno </w:t>
      </w:r>
      <w:r w:rsidR="00F51D74">
        <w:rPr>
          <w:lang w:val="es-CO"/>
        </w:rPr>
        <w:t xml:space="preserve">al cambio climático: La ganadería y la deforestación, por lo cual </w:t>
      </w:r>
      <w:r w:rsidR="00374BEB">
        <w:rPr>
          <w:lang w:val="es-CO"/>
        </w:rPr>
        <w:t xml:space="preserve">te </w:t>
      </w:r>
      <w:r w:rsidR="00F51D74">
        <w:rPr>
          <w:lang w:val="es-CO"/>
        </w:rPr>
        <w:t>han convocado a ti, para que juntos trabajemos por un mejor mundo.</w:t>
      </w:r>
    </w:p>
    <w:p w14:paraId="7D8D508F" w14:textId="77777777" w:rsidR="00F51D74" w:rsidRDefault="00F51D74" w:rsidP="00625E95">
      <w:pPr>
        <w:pStyle w:val="NoSpacing"/>
        <w:jc w:val="both"/>
        <w:rPr>
          <w:lang w:val="es-CO"/>
        </w:rPr>
      </w:pPr>
    </w:p>
    <w:p w14:paraId="315870F7" w14:textId="77777777" w:rsidR="00F51D74" w:rsidRDefault="00F51D74" w:rsidP="00625E95">
      <w:pPr>
        <w:pStyle w:val="NoSpacing"/>
        <w:jc w:val="both"/>
        <w:rPr>
          <w:lang w:val="es-CO"/>
        </w:rPr>
      </w:pPr>
      <w:r>
        <w:rPr>
          <w:lang w:val="es-CO"/>
        </w:rPr>
        <w:t xml:space="preserve">El gobierno y CIAT desean desarrollar un sistema que permita realizar la trazabilidad de </w:t>
      </w:r>
      <w:r w:rsidR="00374BEB">
        <w:rPr>
          <w:lang w:val="es-CO"/>
        </w:rPr>
        <w:t>ganado,</w:t>
      </w:r>
      <w:r>
        <w:rPr>
          <w:lang w:val="es-CO"/>
        </w:rPr>
        <w:t xml:space="preserve"> permit</w:t>
      </w:r>
      <w:r w:rsidR="00374BEB">
        <w:rPr>
          <w:lang w:val="es-CO"/>
        </w:rPr>
        <w:t xml:space="preserve">iendo </w:t>
      </w:r>
      <w:r>
        <w:rPr>
          <w:lang w:val="es-CO"/>
        </w:rPr>
        <w:t>identificar cuáles</w:t>
      </w:r>
      <w:r w:rsidR="00374BEB">
        <w:rPr>
          <w:lang w:val="es-CO"/>
        </w:rPr>
        <w:t xml:space="preserve"> animales</w:t>
      </w:r>
      <w:r>
        <w:rPr>
          <w:lang w:val="es-CO"/>
        </w:rPr>
        <w:t xml:space="preserve"> provienen de zonas en las cuales se está deforestando el bosque con el fin de sembrar pastos para los animales. Usted puede suponer qu</w:t>
      </w:r>
      <w:r w:rsidR="00374BEB">
        <w:rPr>
          <w:lang w:val="es-CO"/>
        </w:rPr>
        <w:t xml:space="preserve">e </w:t>
      </w:r>
      <w:r>
        <w:rPr>
          <w:lang w:val="es-CO"/>
        </w:rPr>
        <w:t>ya</w:t>
      </w:r>
      <w:r w:rsidR="00374BEB">
        <w:rPr>
          <w:lang w:val="es-CO"/>
        </w:rPr>
        <w:t xml:space="preserve"> se</w:t>
      </w:r>
      <w:r>
        <w:rPr>
          <w:lang w:val="es-CO"/>
        </w:rPr>
        <w:t xml:space="preserve"> cuenta con las siguientes bases de datos</w:t>
      </w:r>
      <w:r w:rsidR="005820BD">
        <w:rPr>
          <w:lang w:val="es-CO"/>
        </w:rPr>
        <w:t xml:space="preserve"> debidamente pobladas</w:t>
      </w:r>
      <w:r>
        <w:rPr>
          <w:lang w:val="es-CO"/>
        </w:rPr>
        <w:t>:</w:t>
      </w:r>
    </w:p>
    <w:p w14:paraId="28F286AE" w14:textId="77777777" w:rsidR="00AA6ABF" w:rsidRDefault="00AA6ABF" w:rsidP="00625E95">
      <w:pPr>
        <w:pStyle w:val="NoSpacing"/>
        <w:jc w:val="both"/>
        <w:rPr>
          <w:lang w:val="es-CO"/>
        </w:rPr>
      </w:pPr>
    </w:p>
    <w:p w14:paraId="7B25779B" w14:textId="77777777" w:rsidR="00F51D74" w:rsidRPr="00F51D74" w:rsidRDefault="00F51D74" w:rsidP="00F51D74">
      <w:pPr>
        <w:pStyle w:val="NoSpacing"/>
        <w:numPr>
          <w:ilvl w:val="0"/>
          <w:numId w:val="1"/>
        </w:numPr>
        <w:jc w:val="both"/>
        <w:rPr>
          <w:lang w:val="it-IT"/>
        </w:rPr>
      </w:pPr>
      <w:r>
        <w:rPr>
          <w:lang w:val="es-CO"/>
        </w:rPr>
        <w:t>Ubicación de los animales (latitud, longitud, propietario de los animales)</w:t>
      </w:r>
    </w:p>
    <w:p w14:paraId="676A7090" w14:textId="77777777" w:rsidR="00F51D74" w:rsidRPr="00F51D74" w:rsidRDefault="00F51D74" w:rsidP="00F51D74">
      <w:pPr>
        <w:pStyle w:val="NoSpacing"/>
        <w:numPr>
          <w:ilvl w:val="0"/>
          <w:numId w:val="1"/>
        </w:numPr>
        <w:jc w:val="both"/>
        <w:rPr>
          <w:lang w:val="it-IT"/>
        </w:rPr>
      </w:pPr>
      <w:r>
        <w:rPr>
          <w:lang w:val="es-CO"/>
        </w:rPr>
        <w:t>Zonas de deforestación (latitud, longitud, área de deforestación o cambio de cobertura)</w:t>
      </w:r>
    </w:p>
    <w:p w14:paraId="796D3CDE" w14:textId="77777777" w:rsidR="008654A8" w:rsidRDefault="008654A8" w:rsidP="00F51D74">
      <w:pPr>
        <w:pStyle w:val="NoSpacing"/>
        <w:jc w:val="both"/>
        <w:rPr>
          <w:lang w:val="it-IT"/>
        </w:rPr>
      </w:pPr>
    </w:p>
    <w:p w14:paraId="6EC51AD0" w14:textId="77777777" w:rsidR="00F51D74" w:rsidRDefault="008654A8" w:rsidP="00F51D74">
      <w:pPr>
        <w:pStyle w:val="NoSpacing"/>
        <w:jc w:val="both"/>
        <w:rPr>
          <w:lang w:val="it-IT"/>
        </w:rPr>
      </w:pPr>
      <w:r>
        <w:rPr>
          <w:lang w:val="it-IT"/>
        </w:rPr>
        <w:t xml:space="preserve">Con esta información el gobierno quiere poder identificar </w:t>
      </w:r>
      <w:r w:rsidR="007A609E">
        <w:rPr>
          <w:lang w:val="it-IT"/>
        </w:rPr>
        <w:t xml:space="preserve">el ganado que </w:t>
      </w:r>
      <w:r>
        <w:rPr>
          <w:lang w:val="it-IT"/>
        </w:rPr>
        <w:t>está</w:t>
      </w:r>
      <w:r w:rsidR="007A609E">
        <w:rPr>
          <w:lang w:val="it-IT"/>
        </w:rPr>
        <w:t xml:space="preserve"> en</w:t>
      </w:r>
      <w:r>
        <w:rPr>
          <w:lang w:val="it-IT"/>
        </w:rPr>
        <w:t xml:space="preserve"> zonas de riesgo de deforestación y realizar campañas pedagogicas </w:t>
      </w:r>
      <w:r w:rsidR="007A609E">
        <w:rPr>
          <w:lang w:val="it-IT"/>
        </w:rPr>
        <w:t>para</w:t>
      </w:r>
      <w:r>
        <w:rPr>
          <w:lang w:val="it-IT"/>
        </w:rPr>
        <w:t xml:space="preserve"> evitar la tala de los árboles</w:t>
      </w:r>
      <w:r w:rsidR="007A609E">
        <w:rPr>
          <w:lang w:val="it-IT"/>
        </w:rPr>
        <w:t xml:space="preserve"> e implementar otras soluciones</w:t>
      </w:r>
      <w:r>
        <w:rPr>
          <w:lang w:val="it-IT"/>
        </w:rPr>
        <w:t>. Su misión es la de diseñar un sistema de información que ayude  a identificar que animales se encuentran en dichas zonas</w:t>
      </w:r>
      <w:r w:rsidR="007A609E">
        <w:rPr>
          <w:lang w:val="it-IT"/>
        </w:rPr>
        <w:t xml:space="preserve"> de deforestación</w:t>
      </w:r>
      <w:r>
        <w:rPr>
          <w:lang w:val="it-IT"/>
        </w:rPr>
        <w:t xml:space="preserve"> y cuales no lo están. No existen restricciones de tecnologias a usar, pero se desea que la solución se encuentre en</w:t>
      </w:r>
      <w:r w:rsidR="005820BD">
        <w:rPr>
          <w:lang w:val="it-IT"/>
        </w:rPr>
        <w:t xml:space="preserve"> una imagen de Docker para su rá</w:t>
      </w:r>
      <w:r>
        <w:rPr>
          <w:lang w:val="it-IT"/>
        </w:rPr>
        <w:t>pid</w:t>
      </w:r>
      <w:r w:rsidR="007A609E">
        <w:rPr>
          <w:lang w:val="it-IT"/>
        </w:rPr>
        <w:t>o despliegue</w:t>
      </w:r>
      <w:r>
        <w:rPr>
          <w:lang w:val="it-IT"/>
        </w:rPr>
        <w:t>.</w:t>
      </w:r>
    </w:p>
    <w:p w14:paraId="1AA29BAB" w14:textId="77777777" w:rsidR="008654A8" w:rsidRDefault="008654A8" w:rsidP="00F51D74">
      <w:pPr>
        <w:pStyle w:val="NoSpacing"/>
        <w:jc w:val="both"/>
        <w:rPr>
          <w:lang w:val="it-IT"/>
        </w:rPr>
      </w:pPr>
    </w:p>
    <w:p w14:paraId="47876AB2" w14:textId="7150F672" w:rsidR="00F07BD5" w:rsidRPr="005931A2" w:rsidRDefault="008654A8" w:rsidP="00625E95">
      <w:pPr>
        <w:pStyle w:val="NoSpacing"/>
        <w:jc w:val="both"/>
        <w:rPr>
          <w:lang w:val="it-IT"/>
        </w:rPr>
      </w:pPr>
      <w:r>
        <w:rPr>
          <w:lang w:val="it-IT"/>
        </w:rPr>
        <w:t>Como entregables se solicita lo siguiente:</w:t>
      </w:r>
    </w:p>
    <w:p w14:paraId="68FA4D3A" w14:textId="1FB3D864" w:rsidR="00625E95" w:rsidRDefault="007222D7" w:rsidP="003A3D79">
      <w:pPr>
        <w:pStyle w:val="NoSpacing"/>
        <w:numPr>
          <w:ilvl w:val="0"/>
          <w:numId w:val="1"/>
        </w:numPr>
        <w:jc w:val="both"/>
        <w:rPr>
          <w:lang w:val="it-IT"/>
        </w:rPr>
      </w:pPr>
      <w:r>
        <w:rPr>
          <w:lang w:val="it-IT"/>
        </w:rPr>
        <w:t>Lista de requerimientos debidamente clasificados</w:t>
      </w:r>
      <w:r w:rsidR="00625E95">
        <w:rPr>
          <w:lang w:val="it-IT"/>
        </w:rPr>
        <w:t>a</w:t>
      </w:r>
    </w:p>
    <w:p w14:paraId="50961F87" w14:textId="2061605B" w:rsidR="00625E95" w:rsidRPr="004F3B17" w:rsidRDefault="00625E95" w:rsidP="00625E95">
      <w:pPr>
        <w:pStyle w:val="NoSpacing"/>
        <w:numPr>
          <w:ilvl w:val="0"/>
          <w:numId w:val="1"/>
        </w:numPr>
        <w:jc w:val="both"/>
        <w:rPr>
          <w:b/>
          <w:bCs/>
          <w:lang w:val="it-IT"/>
        </w:rPr>
      </w:pPr>
      <w:r w:rsidRPr="004F3B17">
        <w:rPr>
          <w:b/>
          <w:bCs/>
          <w:lang w:val="it-IT"/>
        </w:rPr>
        <w:t>Sistema de información que ayude a la solución</w:t>
      </w:r>
    </w:p>
    <w:p w14:paraId="16DD5FBC" w14:textId="77777777" w:rsidR="00B0237A" w:rsidRDefault="00B0237A" w:rsidP="00B0237A">
      <w:pPr>
        <w:pStyle w:val="NoSpacing"/>
        <w:jc w:val="both"/>
        <w:rPr>
          <w:lang w:val="it-IT"/>
        </w:rPr>
      </w:pPr>
    </w:p>
    <w:p w14:paraId="52BA528F" w14:textId="1227BBA3" w:rsidR="00B0237A" w:rsidRDefault="00B0237A" w:rsidP="00B0237A">
      <w:pPr>
        <w:pStyle w:val="NoSpacing"/>
        <w:jc w:val="both"/>
        <w:rPr>
          <w:lang w:val="it-IT"/>
        </w:rPr>
      </w:pPr>
      <w:r>
        <w:rPr>
          <w:lang w:val="it-IT"/>
        </w:rPr>
        <w:t>Opcionales</w:t>
      </w:r>
      <w:r w:rsidR="001E41D0">
        <w:rPr>
          <w:lang w:val="it-IT"/>
        </w:rPr>
        <w:t>:</w:t>
      </w:r>
    </w:p>
    <w:p w14:paraId="4D01E3C2" w14:textId="4A0B6B73" w:rsidR="00B0237A" w:rsidRDefault="00B0237A" w:rsidP="00B0237A">
      <w:pPr>
        <w:pStyle w:val="NoSpacing"/>
        <w:numPr>
          <w:ilvl w:val="0"/>
          <w:numId w:val="1"/>
        </w:numPr>
        <w:jc w:val="both"/>
        <w:rPr>
          <w:lang w:val="it-IT"/>
        </w:rPr>
      </w:pPr>
      <w:r>
        <w:rPr>
          <w:lang w:val="it-IT"/>
        </w:rPr>
        <w:t>Despligue en Docker</w:t>
      </w:r>
    </w:p>
    <w:p w14:paraId="3325F451" w14:textId="0326AF22" w:rsidR="00B0237A" w:rsidRDefault="00B0237A" w:rsidP="00B0237A">
      <w:pPr>
        <w:pStyle w:val="NoSpacing"/>
        <w:numPr>
          <w:ilvl w:val="0"/>
          <w:numId w:val="1"/>
        </w:numPr>
        <w:jc w:val="both"/>
        <w:rPr>
          <w:lang w:val="it-IT"/>
        </w:rPr>
      </w:pPr>
      <w:r>
        <w:rPr>
          <w:lang w:val="it-IT"/>
        </w:rPr>
        <w:t>Arquitectura del sistema</w:t>
      </w:r>
    </w:p>
    <w:p w14:paraId="2A446D17" w14:textId="77777777" w:rsidR="00625E95" w:rsidRDefault="00625E95" w:rsidP="00625E95">
      <w:pPr>
        <w:pStyle w:val="NoSpacing"/>
        <w:jc w:val="both"/>
        <w:rPr>
          <w:lang w:val="it-IT"/>
        </w:rPr>
      </w:pPr>
    </w:p>
    <w:p w14:paraId="1E19C62D" w14:textId="77777777" w:rsidR="00F07BD5" w:rsidRDefault="00625E95" w:rsidP="00625E95">
      <w:pPr>
        <w:pStyle w:val="NoSpacing"/>
        <w:jc w:val="both"/>
        <w:rPr>
          <w:lang w:val="it-IT"/>
        </w:rPr>
      </w:pPr>
      <w:r>
        <w:rPr>
          <w:lang w:val="it-IT"/>
        </w:rPr>
        <w:t>Los requisitos anteriores deben estar contenidos en un repositorio de Github y ser enviados a Steven Sotelo</w:t>
      </w:r>
      <w:r w:rsidR="00ED4111">
        <w:rPr>
          <w:lang w:val="it-IT"/>
        </w:rPr>
        <w:t xml:space="preserve"> (</w:t>
      </w:r>
      <w:hyperlink r:id="rId10" w:history="1">
        <w:r w:rsidR="00ED4111" w:rsidRPr="00A21692">
          <w:rPr>
            <w:rStyle w:val="Hyperlink"/>
            <w:lang w:val="it-IT"/>
          </w:rPr>
          <w:t>h.sotelo@cgiar.org</w:t>
        </w:r>
      </w:hyperlink>
      <w:r w:rsidR="00ED4111">
        <w:rPr>
          <w:lang w:val="it-IT"/>
        </w:rPr>
        <w:t>)</w:t>
      </w:r>
      <w:r>
        <w:rPr>
          <w:lang w:val="it-IT"/>
        </w:rPr>
        <w:t>.</w:t>
      </w:r>
      <w:r w:rsidR="004C1BF7">
        <w:rPr>
          <w:lang w:val="it-IT"/>
        </w:rPr>
        <w:t xml:space="preserve"> </w:t>
      </w:r>
      <w:r w:rsidR="004C1BF7" w:rsidRPr="004C1BF7">
        <w:rPr>
          <w:b/>
          <w:lang w:val="it-IT"/>
        </w:rPr>
        <w:t>El tiempo máximo de la prueba son 3 horas</w:t>
      </w:r>
      <w:r w:rsidR="004C1BF7">
        <w:rPr>
          <w:lang w:val="it-IT"/>
        </w:rPr>
        <w:t>.</w:t>
      </w:r>
    </w:p>
    <w:p w14:paraId="5DD47660" w14:textId="77777777" w:rsidR="004C1BF7" w:rsidRPr="005931A2" w:rsidRDefault="004C1BF7" w:rsidP="00625E95">
      <w:pPr>
        <w:pStyle w:val="NoSpacing"/>
        <w:jc w:val="both"/>
        <w:rPr>
          <w:lang w:val="it-IT"/>
        </w:rPr>
      </w:pPr>
    </w:p>
    <w:p w14:paraId="3ACE2C66" w14:textId="77777777" w:rsidR="00F07BD5" w:rsidRPr="004011E2" w:rsidRDefault="00625E95" w:rsidP="00625E95">
      <w:pPr>
        <w:pStyle w:val="NoSpacing"/>
        <w:jc w:val="both"/>
        <w:rPr>
          <w:lang w:val="es-CO"/>
        </w:rPr>
      </w:pPr>
      <w:r w:rsidRPr="004011E2">
        <w:rPr>
          <w:lang w:val="es-CO"/>
        </w:rPr>
        <w:t>Atentamente</w:t>
      </w:r>
      <w:r w:rsidR="00F07BD5" w:rsidRPr="004011E2">
        <w:rPr>
          <w:lang w:val="es-CO"/>
        </w:rPr>
        <w:t>,</w:t>
      </w:r>
    </w:p>
    <w:p w14:paraId="128A11A2" w14:textId="77777777" w:rsidR="005428CD" w:rsidRPr="004011E2" w:rsidRDefault="00625E95" w:rsidP="00625E95">
      <w:pPr>
        <w:pStyle w:val="NoSpacing"/>
        <w:jc w:val="both"/>
        <w:rPr>
          <w:b/>
          <w:lang w:val="es-CO"/>
        </w:rPr>
      </w:pPr>
      <w:r w:rsidRPr="004011E2">
        <w:rPr>
          <w:b/>
          <w:lang w:val="es-CO"/>
        </w:rPr>
        <w:t>Steven Sotelo</w:t>
      </w:r>
    </w:p>
    <w:sectPr w:rsidR="005428CD" w:rsidRPr="004011E2" w:rsidSect="00930BE0">
      <w:headerReference w:type="default" r:id="rId11"/>
      <w:headerReference w:type="first" r:id="rId12"/>
      <w:pgSz w:w="12240" w:h="15840" w:code="1"/>
      <w:pgMar w:top="1080" w:right="1275" w:bottom="315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942B0" w14:textId="77777777" w:rsidR="009027F7" w:rsidRDefault="009027F7" w:rsidP="00F07BD5">
      <w:pPr>
        <w:spacing w:after="0" w:line="240" w:lineRule="auto"/>
      </w:pPr>
      <w:r>
        <w:separator/>
      </w:r>
    </w:p>
  </w:endnote>
  <w:endnote w:type="continuationSeparator" w:id="0">
    <w:p w14:paraId="4274130E" w14:textId="77777777" w:rsidR="009027F7" w:rsidRDefault="009027F7" w:rsidP="00F07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9E3A3" w14:textId="77777777" w:rsidR="009027F7" w:rsidRDefault="009027F7" w:rsidP="00F07BD5">
      <w:pPr>
        <w:spacing w:after="0" w:line="240" w:lineRule="auto"/>
      </w:pPr>
      <w:r>
        <w:separator/>
      </w:r>
    </w:p>
  </w:footnote>
  <w:footnote w:type="continuationSeparator" w:id="0">
    <w:p w14:paraId="606F08B9" w14:textId="77777777" w:rsidR="009027F7" w:rsidRDefault="009027F7" w:rsidP="00F07B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0258" w14:textId="77777777" w:rsidR="00B72915" w:rsidRDefault="00B72915">
    <w:pPr>
      <w:pStyle w:val="Header"/>
    </w:pPr>
  </w:p>
  <w:p w14:paraId="0314CBAE" w14:textId="77777777" w:rsidR="00B72915" w:rsidRDefault="00B729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8BEC" w14:textId="77777777" w:rsidR="00B72915" w:rsidRDefault="00B72915">
    <w:pPr>
      <w:pStyle w:val="Header"/>
    </w:pPr>
    <w:r>
      <w:rPr>
        <w:noProof/>
        <w:lang w:val="es-CO" w:eastAsia="es-CO"/>
      </w:rPr>
      <w:drawing>
        <wp:anchor distT="0" distB="0" distL="114300" distR="114300" simplePos="0" relativeHeight="251658752" behindDoc="1" locked="0" layoutInCell="1" allowOverlap="1" wp14:anchorId="0D75AD41" wp14:editId="768455ED">
          <wp:simplePos x="0" y="0"/>
          <wp:positionH relativeFrom="page">
            <wp:align>left</wp:align>
          </wp:positionH>
          <wp:positionV relativeFrom="page">
            <wp:align>bottom</wp:align>
          </wp:positionV>
          <wp:extent cx="7797634" cy="10091056"/>
          <wp:effectExtent l="0" t="0" r="0" b="571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iance letterhead_12Feb2019-02.png"/>
                  <pic:cNvPicPr/>
                </pic:nvPicPr>
                <pic:blipFill>
                  <a:blip r:embed="rId1">
                    <a:extLst>
                      <a:ext uri="{28A0092B-C50C-407E-A947-70E740481C1C}">
                        <a14:useLocalDpi xmlns:a14="http://schemas.microsoft.com/office/drawing/2010/main" val="0"/>
                      </a:ext>
                    </a:extLst>
                  </a:blip>
                  <a:stretch>
                    <a:fillRect/>
                  </a:stretch>
                </pic:blipFill>
                <pic:spPr>
                  <a:xfrm>
                    <a:off x="0" y="0"/>
                    <a:ext cx="7797634" cy="1009105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1540C"/>
    <w:multiLevelType w:val="hybridMultilevel"/>
    <w:tmpl w:val="ECAC043A"/>
    <w:lvl w:ilvl="0" w:tplc="F52E8A4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89"/>
    <w:rsid w:val="000B0D15"/>
    <w:rsid w:val="000E4928"/>
    <w:rsid w:val="001B3D0F"/>
    <w:rsid w:val="001E41D0"/>
    <w:rsid w:val="0026087F"/>
    <w:rsid w:val="00374BEB"/>
    <w:rsid w:val="003A3D79"/>
    <w:rsid w:val="003C7A9F"/>
    <w:rsid w:val="004011E2"/>
    <w:rsid w:val="0042328D"/>
    <w:rsid w:val="0048640C"/>
    <w:rsid w:val="004C1BF7"/>
    <w:rsid w:val="004F3B17"/>
    <w:rsid w:val="00503427"/>
    <w:rsid w:val="005428CD"/>
    <w:rsid w:val="005820BD"/>
    <w:rsid w:val="005831F7"/>
    <w:rsid w:val="005C2507"/>
    <w:rsid w:val="005E116C"/>
    <w:rsid w:val="006163BC"/>
    <w:rsid w:val="00625E95"/>
    <w:rsid w:val="007222D7"/>
    <w:rsid w:val="00780F9B"/>
    <w:rsid w:val="007A609E"/>
    <w:rsid w:val="007F1977"/>
    <w:rsid w:val="008654A8"/>
    <w:rsid w:val="009027F7"/>
    <w:rsid w:val="00930BE0"/>
    <w:rsid w:val="00A25C80"/>
    <w:rsid w:val="00AA6ABF"/>
    <w:rsid w:val="00AB2F89"/>
    <w:rsid w:val="00B0237A"/>
    <w:rsid w:val="00B72915"/>
    <w:rsid w:val="00CE092D"/>
    <w:rsid w:val="00D111CA"/>
    <w:rsid w:val="00D9797B"/>
    <w:rsid w:val="00E41564"/>
    <w:rsid w:val="00ED3926"/>
    <w:rsid w:val="00ED4111"/>
    <w:rsid w:val="00F07BD5"/>
    <w:rsid w:val="00F32B2B"/>
    <w:rsid w:val="00F51D74"/>
    <w:rsid w:val="00F711D5"/>
    <w:rsid w:val="00FF0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040EA8"/>
  <w15:docId w15:val="{7FA27931-80A0-4EC4-A216-61EA7404B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BD5"/>
  </w:style>
  <w:style w:type="paragraph" w:styleId="Footer">
    <w:name w:val="footer"/>
    <w:basedOn w:val="Normal"/>
    <w:link w:val="FooterChar"/>
    <w:uiPriority w:val="99"/>
    <w:unhideWhenUsed/>
    <w:rsid w:val="00F07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BD5"/>
  </w:style>
  <w:style w:type="paragraph" w:styleId="NoSpacing">
    <w:name w:val="No Spacing"/>
    <w:uiPriority w:val="1"/>
    <w:qFormat/>
    <w:rsid w:val="00F07BD5"/>
    <w:pPr>
      <w:spacing w:after="0" w:line="240" w:lineRule="auto"/>
    </w:pPr>
  </w:style>
  <w:style w:type="paragraph" w:styleId="BalloonText">
    <w:name w:val="Balloon Text"/>
    <w:basedOn w:val="Normal"/>
    <w:link w:val="BalloonTextChar"/>
    <w:uiPriority w:val="99"/>
    <w:semiHidden/>
    <w:unhideWhenUsed/>
    <w:rsid w:val="00F07B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BD5"/>
    <w:rPr>
      <w:rFonts w:ascii="Segoe UI" w:hAnsi="Segoe UI" w:cs="Segoe UI"/>
      <w:sz w:val="18"/>
      <w:szCs w:val="18"/>
    </w:rPr>
  </w:style>
  <w:style w:type="character" w:styleId="Hyperlink">
    <w:name w:val="Hyperlink"/>
    <w:basedOn w:val="DefaultParagraphFont"/>
    <w:uiPriority w:val="99"/>
    <w:unhideWhenUsed/>
    <w:rsid w:val="00ED4111"/>
    <w:rPr>
      <w:color w:val="0563C1" w:themeColor="hyperlink"/>
      <w:u w:val="single"/>
    </w:rPr>
  </w:style>
  <w:style w:type="character" w:styleId="UnresolvedMention">
    <w:name w:val="Unresolved Mention"/>
    <w:basedOn w:val="DefaultParagraphFont"/>
    <w:uiPriority w:val="99"/>
    <w:semiHidden/>
    <w:unhideWhenUsed/>
    <w:rsid w:val="004C1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h.sotelo@cgiar.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otelo\Downloads\Alliance%20letterhead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EAC31A130FB243A299732FB16D3406" ma:contentTypeVersion="9" ma:contentTypeDescription="Create a new document." ma:contentTypeScope="" ma:versionID="da3a3b7ced57afda942592fa8f0da0bc">
  <xsd:schema xmlns:xsd="http://www.w3.org/2001/XMLSchema" xmlns:xs="http://www.w3.org/2001/XMLSchema" xmlns:p="http://schemas.microsoft.com/office/2006/metadata/properties" xmlns:ns2="1e0c6494-4752-4cd3-a9cd-d8e65fbba871" xmlns:ns3="d9f0e262-0d7e-4afa-bfd0-525efcec3e08" targetNamespace="http://schemas.microsoft.com/office/2006/metadata/properties" ma:root="true" ma:fieldsID="f1a2124e88666e636ce02abd5552912c" ns2:_="" ns3:_="">
    <xsd:import namespace="1e0c6494-4752-4cd3-a9cd-d8e65fbba871"/>
    <xsd:import namespace="d9f0e262-0d7e-4afa-bfd0-525efcec3e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0c6494-4752-4cd3-a9cd-d8e65fbba8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f0e262-0d7e-4afa-bfd0-525efcec3e0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B56B2C-096D-45AD-B14F-FE7E55B23C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8F975C-61A1-4D9D-AA50-3588A5B27E29}">
  <ds:schemaRefs>
    <ds:schemaRef ds:uri="http://schemas.microsoft.com/sharepoint/v3/contenttype/forms"/>
  </ds:schemaRefs>
</ds:datastoreItem>
</file>

<file path=customXml/itemProps3.xml><?xml version="1.0" encoding="utf-8"?>
<ds:datastoreItem xmlns:ds="http://schemas.openxmlformats.org/officeDocument/2006/customXml" ds:itemID="{F22E538D-E819-419B-887A-B1491E1C6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0c6494-4752-4cd3-a9cd-d8e65fbba871"/>
    <ds:schemaRef ds:uri="d9f0e262-0d7e-4afa-bfd0-525efcec3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Alliance letterhead_LETTER.dotx</Template>
  <TotalTime>2</TotalTime>
  <Pages>1</Pages>
  <Words>371</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 Humberto (CIAT)</dc:creator>
  <cp:keywords/>
  <dc:description/>
  <cp:lastModifiedBy>Sotelo, Humberto (Alliance Bioversity-CIAT)</cp:lastModifiedBy>
  <cp:revision>5</cp:revision>
  <cp:lastPrinted>2019-02-08T10:48:00Z</cp:lastPrinted>
  <dcterms:created xsi:type="dcterms:W3CDTF">2021-08-02T19:54:00Z</dcterms:created>
  <dcterms:modified xsi:type="dcterms:W3CDTF">2021-09-17T19:56:00Z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0x010100C2EAC31A130FB243A299732FB16D3406</vt:lpwstr>
  </property>
  <property fmtid="{D5CDD505-2E9C-101B-9397-08002B2CF9AE}" pid="3" name="AuthorIds_UIVersion_512">
    <vt:lpwstr>10</vt:lpwstr>
  </property>
</Properties>
</file>